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689B" w:rsidRDefault="00D94D17">
      <w:pPr>
        <w:spacing w:before="31"/>
        <w:ind w:left="4577"/>
        <w:rPr>
          <w:rFonts w:ascii="Calibri" w:eastAsia="Calibri" w:hAnsi="Calibri" w:cs="Calibri"/>
          <w:sz w:val="28"/>
          <w:szCs w:val="28"/>
        </w:rPr>
      </w:pPr>
      <w:r>
        <w:rPr>
          <w:noProof/>
          <w:lang w:eastAsia="zh-CN"/>
        </w:rPr>
        <w:drawing>
          <wp:anchor distT="0" distB="0" distL="114300" distR="114300" simplePos="0" relativeHeight="503310056" behindDoc="1" locked="0" layoutInCell="1" allowOverlap="1" wp14:anchorId="27B0AA02" wp14:editId="3F76D7C8">
            <wp:simplePos x="0" y="0"/>
            <wp:positionH relativeFrom="page">
              <wp:posOffset>508635</wp:posOffset>
            </wp:positionH>
            <wp:positionV relativeFrom="paragraph">
              <wp:posOffset>45720</wp:posOffset>
            </wp:positionV>
            <wp:extent cx="2047240" cy="692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/>
          <w:b/>
          <w:sz w:val="28"/>
        </w:rPr>
        <w:t>DIVISION OF CURRICULUM &amp; INSTRUCTION - TIMESHEET TASK</w:t>
      </w:r>
      <w:r>
        <w:rPr>
          <w:rFonts w:ascii="Calibri"/>
          <w:b/>
          <w:spacing w:val="-21"/>
          <w:sz w:val="28"/>
        </w:rPr>
        <w:t xml:space="preserve"> </w:t>
      </w:r>
      <w:r>
        <w:rPr>
          <w:rFonts w:ascii="Calibri"/>
          <w:b/>
          <w:sz w:val="28"/>
        </w:rPr>
        <w:t>BREAKDOWN</w:t>
      </w:r>
    </w:p>
    <w:p w:rsidR="00EC689B" w:rsidRDefault="00EC689B">
      <w:pPr>
        <w:spacing w:before="6"/>
        <w:rPr>
          <w:rFonts w:ascii="Calibri" w:eastAsia="Calibri" w:hAnsi="Calibri" w:cs="Calibri"/>
          <w:b/>
          <w:bCs/>
          <w:sz w:val="3"/>
          <w:szCs w:val="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1724"/>
        <w:gridCol w:w="1757"/>
        <w:gridCol w:w="7392"/>
        <w:gridCol w:w="1586"/>
      </w:tblGrid>
      <w:tr w:rsidR="00EC689B" w:rsidTr="003C3FA0">
        <w:trPr>
          <w:trHeight w:hRule="exact" w:val="290"/>
        </w:trPr>
        <w:tc>
          <w:tcPr>
            <w:tcW w:w="3512" w:type="dxa"/>
            <w:gridSpan w:val="2"/>
            <w:vMerge w:val="restart"/>
            <w:tcBorders>
              <w:top w:val="nil"/>
              <w:left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D94D17" w:rsidP="003C3FA0">
            <w:pPr>
              <w:pStyle w:val="TableParagraph"/>
              <w:ind w:left="3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EMPLOYEE</w:t>
            </w:r>
            <w:r>
              <w:rPr>
                <w:rFonts w:ascii="Calibri"/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</w:rPr>
              <w:t>ID</w:t>
            </w:r>
          </w:p>
        </w:tc>
        <w:tc>
          <w:tcPr>
            <w:tcW w:w="73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D94D17" w:rsidP="003C3FA0">
            <w:pPr>
              <w:pStyle w:val="TableParagraph"/>
              <w:ind w:left="3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</w:rPr>
              <w:t>LAST</w:t>
            </w:r>
            <w:r>
              <w:rPr>
                <w:rFonts w:ascii="Calibri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color w:val="FFFFFF"/>
                <w:sz w:val="20"/>
              </w:rPr>
              <w:t>NAME</w:t>
            </w:r>
            <w:r w:rsidR="008B286E">
              <w:rPr>
                <w:rFonts w:ascii="Calibri"/>
                <w:b/>
                <w:color w:val="FFFFFF"/>
                <w:sz w:val="20"/>
              </w:rPr>
              <w:t>/FIRST NAME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>
            <w:pPr>
              <w:pStyle w:val="TableParagraph"/>
              <w:ind w:left="36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B286E" w:rsidTr="003C3FA0">
        <w:trPr>
          <w:trHeight w:hRule="exact" w:val="567"/>
        </w:trPr>
        <w:tc>
          <w:tcPr>
            <w:tcW w:w="3512" w:type="dxa"/>
            <w:gridSpan w:val="2"/>
            <w:vMerge/>
            <w:tcBorders>
              <w:left w:val="nil"/>
              <w:bottom w:val="single" w:sz="15" w:space="0" w:color="000000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8B286E" w:rsidRDefault="008B286E" w:rsidP="003C3FA0"/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8B286E" w:rsidRDefault="0034677B" w:rsidP="003C3FA0">
            <w:r>
              <w:t>109299</w:t>
            </w:r>
          </w:p>
        </w:tc>
        <w:tc>
          <w:tcPr>
            <w:tcW w:w="8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8B286E" w:rsidRDefault="0034677B" w:rsidP="003C3FA0">
            <w:r>
              <w:t>Tidd, Steven</w:t>
            </w:r>
          </w:p>
        </w:tc>
      </w:tr>
      <w:tr w:rsidR="00EC689B" w:rsidTr="003C3FA0">
        <w:trPr>
          <w:trHeight w:hRule="exact" w:val="507"/>
        </w:trPr>
        <w:tc>
          <w:tcPr>
            <w:tcW w:w="3512" w:type="dxa"/>
            <w:gridSpan w:val="2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548DD4" w:themeFill="text2" w:themeFillTint="99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D94D17" w:rsidP="003C3FA0">
            <w:pPr>
              <w:pStyle w:val="TableParagrap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               DEPARTMENT:</w:t>
            </w:r>
          </w:p>
        </w:tc>
        <w:tc>
          <w:tcPr>
            <w:tcW w:w="10735" w:type="dxa"/>
            <w:gridSpan w:val="3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6A45FD" w:rsidP="003C3FA0">
            <w:r>
              <w:t>Career &amp; Technical Education</w:t>
            </w:r>
            <w:r w:rsidR="00544C69">
              <w:t xml:space="preserve"> / Computer Science</w:t>
            </w:r>
          </w:p>
        </w:tc>
      </w:tr>
      <w:tr w:rsidR="00EC689B" w:rsidTr="003C3FA0">
        <w:trPr>
          <w:trHeight w:hRule="exact" w:val="29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D94D17" w:rsidP="003C3FA0">
            <w:pPr>
              <w:pStyle w:val="TableParagraph"/>
              <w:ind w:left="3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DATE OF</w:t>
            </w:r>
            <w:r>
              <w:rPr>
                <w:rFonts w:ascii="Calibri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z w:val="16"/>
              </w:rPr>
              <w:t>WORK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D94D17" w:rsidP="003C3FA0">
            <w:pPr>
              <w:pStyle w:val="TableParagraph"/>
              <w:ind w:left="46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START</w:t>
            </w:r>
            <w:r>
              <w:rPr>
                <w:rFonts w:ascii="Calibri"/>
                <w:b/>
                <w:color w:val="FFFFFF"/>
                <w:spacing w:val="2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z w:val="16"/>
              </w:rPr>
              <w:t>TIME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D94D17" w:rsidP="003C3FA0">
            <w:pPr>
              <w:pStyle w:val="TableParagraph"/>
              <w:ind w:left="51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STOP</w:t>
            </w:r>
            <w:r>
              <w:rPr>
                <w:rFonts w:ascii="Calibri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z w:val="16"/>
              </w:rPr>
              <w:t>TIME</w:t>
            </w:r>
          </w:p>
        </w:tc>
        <w:tc>
          <w:tcPr>
            <w:tcW w:w="73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D94D17" w:rsidP="003C3FA0">
            <w:pPr>
              <w:pStyle w:val="TableParagraph"/>
              <w:ind w:left="161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TASK COMPLETED (DESCRIPTON OF</w:t>
            </w:r>
            <w:r>
              <w:rPr>
                <w:rFonts w:ascii="Calibri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z w:val="16"/>
              </w:rPr>
              <w:t>WORK)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D94D17" w:rsidP="003C3FA0">
            <w:pPr>
              <w:pStyle w:val="TableParagraph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TOTAL TIME</w:t>
            </w:r>
          </w:p>
        </w:tc>
      </w:tr>
      <w:tr w:rsidR="00EC689B" w:rsidTr="003C3FA0">
        <w:trPr>
          <w:trHeight w:hRule="exact" w:val="552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34677B" w:rsidP="003C3FA0">
            <w:r>
              <w:t>11/3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34677B" w:rsidP="003C3FA0">
            <w:r>
              <w:t>5:00pm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34677B" w:rsidP="003C3FA0">
            <w:r>
              <w:t>7:00pm</w:t>
            </w:r>
          </w:p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34677B" w:rsidP="003C3FA0">
            <w:r>
              <w:t xml:space="preserve">PD training preparation / Repl.it and </w:t>
            </w:r>
            <w:proofErr w:type="spellStart"/>
            <w:r>
              <w:t>github</w:t>
            </w:r>
            <w:proofErr w:type="spellEnd"/>
            <w:r>
              <w:t xml:space="preserve"> classroom trainings 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34677B" w:rsidP="003C3FA0">
            <w:r>
              <w:t>2</w:t>
            </w:r>
          </w:p>
        </w:tc>
      </w:tr>
      <w:tr w:rsidR="00EC689B" w:rsidTr="003C3FA0">
        <w:trPr>
          <w:trHeight w:hRule="exact" w:val="552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</w:tr>
      <w:tr w:rsidR="00EC689B" w:rsidTr="003C3FA0">
        <w:trPr>
          <w:trHeight w:hRule="exact" w:val="553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</w:tr>
      <w:tr w:rsidR="00EC689B" w:rsidTr="003C3FA0">
        <w:trPr>
          <w:trHeight w:hRule="exact" w:val="552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</w:tr>
      <w:tr w:rsidR="00EC689B" w:rsidTr="003C3FA0">
        <w:trPr>
          <w:trHeight w:hRule="exact" w:val="552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</w:tr>
      <w:tr w:rsidR="00EC689B" w:rsidTr="003C3FA0">
        <w:trPr>
          <w:trHeight w:hRule="exact" w:val="552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</w:tr>
      <w:tr w:rsidR="00EC689B" w:rsidTr="003C3FA0">
        <w:trPr>
          <w:trHeight w:hRule="exact" w:val="552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</w:tr>
      <w:tr w:rsidR="00EC689B" w:rsidTr="003C3FA0">
        <w:trPr>
          <w:trHeight w:hRule="exact" w:val="552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</w:tr>
      <w:tr w:rsidR="00EC689B" w:rsidTr="003C3FA0">
        <w:trPr>
          <w:trHeight w:hRule="exact" w:val="552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</w:tr>
      <w:tr w:rsidR="00EC689B" w:rsidTr="003C3FA0">
        <w:trPr>
          <w:trHeight w:hRule="exact" w:val="552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</w:tr>
      <w:tr w:rsidR="00EC689B" w:rsidTr="003C3FA0">
        <w:trPr>
          <w:trHeight w:hRule="exact" w:val="421"/>
        </w:trPr>
        <w:tc>
          <w:tcPr>
            <w:tcW w:w="5269" w:type="dxa"/>
            <w:gridSpan w:val="3"/>
            <w:vMerge w:val="restart"/>
            <w:tcBorders>
              <w:top w:val="single" w:sz="8" w:space="0" w:color="000000"/>
              <w:left w:val="nil"/>
              <w:right w:val="single" w:sz="15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739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BEBEBE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D94D17" w:rsidP="003C3FA0">
            <w:pPr>
              <w:pStyle w:val="TableParagraph"/>
              <w:ind w:left="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TOTAL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HOURS</w:t>
            </w:r>
          </w:p>
        </w:tc>
        <w:tc>
          <w:tcPr>
            <w:tcW w:w="158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34677B" w:rsidP="003C3FA0">
            <w:pPr>
              <w:pStyle w:val="TableParagraph"/>
              <w:spacing w:line="382" w:lineRule="exact"/>
              <w:ind w:left="5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2</w:t>
            </w:r>
          </w:p>
        </w:tc>
      </w:tr>
      <w:tr w:rsidR="00EC689B" w:rsidTr="003C3FA0">
        <w:trPr>
          <w:trHeight w:hRule="exact" w:val="420"/>
        </w:trPr>
        <w:tc>
          <w:tcPr>
            <w:tcW w:w="5269" w:type="dxa"/>
            <w:gridSpan w:val="3"/>
            <w:vMerge/>
            <w:tcBorders>
              <w:left w:val="nil"/>
              <w:right w:val="single" w:sz="15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739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D94D17" w:rsidP="003C3FA0">
            <w:pPr>
              <w:pStyle w:val="TableParagraph"/>
              <w:ind w:left="197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RATE OF PAY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(Dollars)</w:t>
            </w:r>
          </w:p>
        </w:tc>
        <w:tc>
          <w:tcPr>
            <w:tcW w:w="158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F847E0" w:rsidP="003C3FA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  <w:r w:rsidR="001C1B0B">
              <w:rPr>
                <w:b/>
                <w:bCs/>
                <w:sz w:val="28"/>
                <w:szCs w:val="28"/>
              </w:rPr>
              <w:t>.00</w:t>
            </w:r>
          </w:p>
          <w:p w:rsidR="002529E0" w:rsidRDefault="002529E0" w:rsidP="003C3FA0">
            <w:pPr>
              <w:rPr>
                <w:b/>
                <w:bCs/>
                <w:sz w:val="28"/>
                <w:szCs w:val="28"/>
              </w:rPr>
            </w:pPr>
          </w:p>
          <w:p w:rsidR="002529E0" w:rsidRPr="006D5D65" w:rsidRDefault="002529E0" w:rsidP="003C3F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C689B" w:rsidTr="003C3FA0">
        <w:trPr>
          <w:trHeight w:hRule="exact" w:val="492"/>
        </w:trPr>
        <w:tc>
          <w:tcPr>
            <w:tcW w:w="5269" w:type="dxa"/>
            <w:gridSpan w:val="3"/>
            <w:vMerge/>
            <w:tcBorders>
              <w:left w:val="nil"/>
              <w:bottom w:val="nil"/>
              <w:right w:val="single" w:sz="15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EC689B" w:rsidP="003C3FA0"/>
        </w:tc>
        <w:tc>
          <w:tcPr>
            <w:tcW w:w="73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8B286E" w:rsidP="003C3FA0">
            <w:pPr>
              <w:pStyle w:val="TableParagraph"/>
              <w:ind w:left="1308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TOTAL DOLLAR</w:t>
            </w:r>
            <w:r w:rsidR="00D94D17">
              <w:rPr>
                <w:rFonts w:ascii="Calibri"/>
                <w:b/>
                <w:color w:val="FFFFFF"/>
                <w:spacing w:val="-8"/>
                <w:sz w:val="36"/>
              </w:rPr>
              <w:t xml:space="preserve"> </w:t>
            </w:r>
            <w:r w:rsidR="00D94D17">
              <w:rPr>
                <w:rFonts w:ascii="Calibri"/>
                <w:b/>
                <w:color w:val="FFFFFF"/>
                <w:sz w:val="36"/>
              </w:rPr>
              <w:t>AMOUNT</w:t>
            </w:r>
          </w:p>
        </w:tc>
        <w:tc>
          <w:tcPr>
            <w:tcW w:w="158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EC689B" w:rsidRDefault="00D94D17" w:rsidP="003C3FA0">
            <w:pPr>
              <w:pStyle w:val="TableParagraph"/>
              <w:ind w:left="2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sz w:val="36"/>
              </w:rPr>
              <w:t>$</w:t>
            </w:r>
            <w:r w:rsidR="0034677B">
              <w:rPr>
                <w:rFonts w:ascii="Calibri"/>
                <w:b/>
                <w:sz w:val="36"/>
              </w:rPr>
              <w:t>60.00</w:t>
            </w:r>
          </w:p>
        </w:tc>
      </w:tr>
    </w:tbl>
    <w:p w:rsidR="00EC689B" w:rsidRDefault="00EC689B">
      <w:pPr>
        <w:spacing w:before="4"/>
        <w:rPr>
          <w:rFonts w:ascii="Calibri" w:eastAsia="Calibri" w:hAnsi="Calibri" w:cs="Calibri"/>
          <w:b/>
          <w:bCs/>
          <w:sz w:val="21"/>
          <w:szCs w:val="21"/>
        </w:rPr>
      </w:pPr>
    </w:p>
    <w:p w:rsidR="00EC689B" w:rsidRDefault="00D94D17">
      <w:pPr>
        <w:pStyle w:val="BodyText"/>
      </w:pPr>
      <w:r>
        <w:t>By signing below, I certify that this is a true and accurate record of time worked during the specified time</w:t>
      </w:r>
      <w:r>
        <w:rPr>
          <w:spacing w:val="8"/>
        </w:rPr>
        <w:t xml:space="preserve"> </w:t>
      </w:r>
      <w:r>
        <w:t>period.</w:t>
      </w:r>
    </w:p>
    <w:p w:rsidR="00EC689B" w:rsidRDefault="00EC689B">
      <w:pPr>
        <w:rPr>
          <w:rFonts w:ascii="Calibri" w:eastAsia="Calibri" w:hAnsi="Calibri" w:cs="Calibri"/>
          <w:sz w:val="20"/>
          <w:szCs w:val="20"/>
        </w:rPr>
      </w:pPr>
    </w:p>
    <w:p w:rsidR="00EC689B" w:rsidRDefault="00EC689B">
      <w:pPr>
        <w:rPr>
          <w:rFonts w:ascii="Calibri" w:eastAsia="Calibri" w:hAnsi="Calibri" w:cs="Calibri"/>
          <w:sz w:val="20"/>
          <w:szCs w:val="20"/>
        </w:rPr>
      </w:pPr>
    </w:p>
    <w:p w:rsidR="0034677B" w:rsidRDefault="0034677B">
      <w:pPr>
        <w:spacing w:before="10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503311080" behindDoc="0" locked="0" layoutInCell="1" allowOverlap="1" wp14:anchorId="0084EBC6">
            <wp:simplePos x="381000" y="6832600"/>
            <wp:positionH relativeFrom="column">
              <wp:align>left</wp:align>
            </wp:positionH>
            <wp:positionV relativeFrom="paragraph">
              <wp:align>top</wp:align>
            </wp:positionV>
            <wp:extent cx="1151948" cy="525518"/>
            <wp:effectExtent l="0" t="0" r="3810" b="0"/>
            <wp:wrapSquare wrapText="bothSides"/>
            <wp:docPr id="7" name="Picture 7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i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948" cy="525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89B" w:rsidRDefault="0034677B" w:rsidP="0034677B">
      <w:pPr>
        <w:tabs>
          <w:tab w:val="left" w:pos="10160"/>
        </w:tabs>
        <w:spacing w:before="1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11/19/20</w:t>
      </w:r>
      <w:r>
        <w:rPr>
          <w:rFonts w:ascii="Calibri" w:eastAsia="Calibri" w:hAnsi="Calibri" w:cs="Calibri"/>
          <w:sz w:val="28"/>
          <w:szCs w:val="28"/>
        </w:rPr>
        <w:br w:type="textWrapping" w:clear="all"/>
      </w:r>
    </w:p>
    <w:p w:rsidR="00EC689B" w:rsidRDefault="00D94D17">
      <w:pPr>
        <w:tabs>
          <w:tab w:val="left" w:pos="11538"/>
        </w:tabs>
        <w:spacing w:line="20" w:lineRule="exact"/>
        <w:ind w:left="160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noProof/>
          <w:sz w:val="2"/>
          <w:lang w:eastAsia="zh-CN"/>
        </w:rPr>
        <mc:AlternateContent>
          <mc:Choice Requires="wpg">
            <w:drawing>
              <wp:inline distT="0" distB="0" distL="0" distR="0" wp14:anchorId="4D40F151" wp14:editId="4F768C36">
                <wp:extent cx="5407660" cy="9525"/>
                <wp:effectExtent l="6350" t="3810" r="5715" b="571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7660" cy="9525"/>
                          <a:chOff x="0" y="0"/>
                          <a:chExt cx="8516" cy="15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501" cy="2"/>
                            <a:chOff x="7" y="7"/>
                            <a:chExt cx="8501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50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501"/>
                                <a:gd name="T2" fmla="+- 0 8508 7"/>
                                <a:gd name="T3" fmla="*/ T2 w 85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1">
                                  <a:moveTo>
                                    <a:pt x="0" y="0"/>
                                  </a:moveTo>
                                  <a:lnTo>
                                    <a:pt x="8501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C8236F" id="Group 5" o:spid="_x0000_s1026" style="width:425.8pt;height:.75pt;mso-position-horizontal-relative:char;mso-position-vertical-relative:line" coordsize="8516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">
                <v:group id="Group 6" o:spid="_x0000_s1027" style="position:absolute;left:7;top:7;width:8501;height:2" coordorigin="7,7" coordsize="8501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Freeform 7" o:spid="_x0000_s1028" style="position:absolute;left:7;top:7;width:8501;height:2;visibility:visible;mso-wrap-style:square;v-text-anchor:top" coordsize="8501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" path="m,l8501,e" filled="f" strokeweight=".25292mm">
                    <v:path arrowok="t" o:connecttype="custom" o:connectlocs="0,0;8501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libri"/>
          <w:sz w:val="2"/>
        </w:rPr>
        <w:tab/>
      </w:r>
      <w:r>
        <w:rPr>
          <w:rFonts w:ascii="Calibri"/>
          <w:noProof/>
          <w:sz w:val="2"/>
          <w:lang w:eastAsia="zh-CN"/>
        </w:rPr>
        <mc:AlternateContent>
          <mc:Choice Requires="wpg">
            <w:drawing>
              <wp:inline distT="0" distB="0" distL="0" distR="0" wp14:anchorId="11EDE104" wp14:editId="6DDE116B">
                <wp:extent cx="1831975" cy="9525"/>
                <wp:effectExtent l="1905" t="3810" r="4445" b="571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9525"/>
                          <a:chOff x="0" y="0"/>
                          <a:chExt cx="2885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870" cy="2"/>
                            <a:chOff x="7" y="7"/>
                            <a:chExt cx="287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87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870"/>
                                <a:gd name="T2" fmla="+- 0 2877 7"/>
                                <a:gd name="T3" fmla="*/ T2 w 2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70">
                                  <a:moveTo>
                                    <a:pt x="0" y="0"/>
                                  </a:moveTo>
                                  <a:lnTo>
                                    <a:pt x="2870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1C721E" id="Group 2" o:spid="_x0000_s1026" style="width:144.25pt;height:.75pt;mso-position-horizontal-relative:char;mso-position-vertical-relative:line" coordsize="288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">
                <v:group id="Group 3" o:spid="_x0000_s1027" style="position:absolute;left:7;top:7;width:2870;height:2" coordorigin="7,7" coordsize="287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Freeform 4" o:spid="_x0000_s1028" style="position:absolute;left:7;top:7;width:2870;height:2;visibility:visible;mso-wrap-style:square;v-text-anchor:top" coordsize="287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" path="m,l2870,e" filled="f" strokeweight=".25292mm">
                    <v:path arrowok="t" o:connecttype="custom" o:connectlocs="0,0;2870,0" o:connectangles="0,0"/>
                  </v:shape>
                </v:group>
                <w10:anchorlock/>
              </v:group>
            </w:pict>
          </mc:Fallback>
        </mc:AlternateContent>
      </w:r>
    </w:p>
    <w:p w:rsidR="00EC689B" w:rsidRDefault="00EC689B">
      <w:pPr>
        <w:spacing w:line="20" w:lineRule="exact"/>
        <w:rPr>
          <w:rFonts w:ascii="Calibri" w:eastAsia="Calibri" w:hAnsi="Calibri" w:cs="Calibri"/>
          <w:sz w:val="2"/>
          <w:szCs w:val="2"/>
        </w:rPr>
        <w:sectPr w:rsidR="00EC689B">
          <w:type w:val="continuous"/>
          <w:pgSz w:w="15840" w:h="12240" w:orient="landscape"/>
          <w:pgMar w:top="720" w:right="700" w:bottom="280" w:left="600" w:header="720" w:footer="720" w:gutter="0"/>
          <w:cols w:space="720"/>
        </w:sectPr>
      </w:pPr>
    </w:p>
    <w:p w:rsidR="00EC689B" w:rsidRDefault="00D94D17">
      <w:pPr>
        <w:pStyle w:val="Heading1"/>
        <w:rPr>
          <w:b w:val="0"/>
          <w:bCs w:val="0"/>
        </w:rPr>
      </w:pPr>
      <w:r>
        <w:lastRenderedPageBreak/>
        <w:t>EMPLOYEE</w:t>
      </w:r>
      <w:r>
        <w:rPr>
          <w:spacing w:val="2"/>
        </w:rPr>
        <w:t xml:space="preserve"> </w:t>
      </w:r>
      <w:r>
        <w:t>SIGNATURE</w:t>
      </w:r>
    </w:p>
    <w:p w:rsidR="00EC689B" w:rsidRDefault="00D94D17">
      <w:pPr>
        <w:spacing w:before="36"/>
        <w:ind w:left="167"/>
        <w:rPr>
          <w:rFonts w:ascii="Calibri" w:eastAsia="Calibri" w:hAnsi="Calibri" w:cs="Calibri"/>
        </w:rPr>
      </w:pPr>
      <w:r>
        <w:br w:type="column"/>
      </w:r>
      <w:r>
        <w:rPr>
          <w:rFonts w:ascii="Calibri"/>
          <w:b/>
        </w:rPr>
        <w:t>DATE</w:t>
      </w:r>
    </w:p>
    <w:sectPr w:rsidR="00EC689B">
      <w:type w:val="continuous"/>
      <w:pgSz w:w="15840" w:h="12240" w:orient="landscape"/>
      <w:pgMar w:top="720" w:right="700" w:bottom="280" w:left="600" w:header="720" w:footer="720" w:gutter="0"/>
      <w:cols w:num="2" w:space="720" w:equalWidth="0">
        <w:col w:w="2281" w:space="9097"/>
        <w:col w:w="31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77B"/>
    <w:rsid w:val="000B1843"/>
    <w:rsid w:val="001C1B0B"/>
    <w:rsid w:val="001C6F58"/>
    <w:rsid w:val="002529E0"/>
    <w:rsid w:val="002D0EB2"/>
    <w:rsid w:val="0034677B"/>
    <w:rsid w:val="003C3FA0"/>
    <w:rsid w:val="00420C5A"/>
    <w:rsid w:val="004F5FF4"/>
    <w:rsid w:val="00544C69"/>
    <w:rsid w:val="005D1907"/>
    <w:rsid w:val="00600F80"/>
    <w:rsid w:val="006A45FD"/>
    <w:rsid w:val="006D5D65"/>
    <w:rsid w:val="00781499"/>
    <w:rsid w:val="00831B75"/>
    <w:rsid w:val="008B286E"/>
    <w:rsid w:val="00986712"/>
    <w:rsid w:val="00A26E28"/>
    <w:rsid w:val="00D94D17"/>
    <w:rsid w:val="00EC689B"/>
    <w:rsid w:val="00F8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6BF5"/>
  <w15:docId w15:val="{AB3D1D58-CE76-0642-9D42-EFE112B8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6"/>
      <w:ind w:left="167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  <w:ind w:left="167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29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ventidd/Downloads/Timesheet%20Breakdown%20Individ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88A318C582B4CA77859FC0C9343C9" ma:contentTypeVersion="17" ma:contentTypeDescription="Create a new document." ma:contentTypeScope="" ma:versionID="7f4be6ca959b2bd6c88dfc2db97c6e5f">
  <xsd:schema xmlns:xsd="http://www.w3.org/2001/XMLSchema" xmlns:xs="http://www.w3.org/2001/XMLSchema" xmlns:p="http://schemas.microsoft.com/office/2006/metadata/properties" xmlns:ns1="http://schemas.microsoft.com/sharepoint/v3" xmlns:ns3="e8dbdd98-f106-4bd8-ab59-1797e092dc29" xmlns:ns4="2d7d7135-98bf-41df-bc2b-b64b77bfa251" targetNamespace="http://schemas.microsoft.com/office/2006/metadata/properties" ma:root="true" ma:fieldsID="f98368b452657f12cb96c5079ccbcfc3" ns1:_="" ns3:_="" ns4:_="">
    <xsd:import namespace="http://schemas.microsoft.com/sharepoint/v3"/>
    <xsd:import namespace="e8dbdd98-f106-4bd8-ab59-1797e092dc29"/>
    <xsd:import namespace="2d7d7135-98bf-41df-bc2b-b64b77bfa2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bdd98-f106-4bd8-ab59-1797e092dc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d7135-98bf-41df-bc2b-b64b77bfa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6D0600-8C80-45FF-8C76-A2E1F7D636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60C40F-A2DD-48A4-870B-9B9CB99C15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A7AD944-5826-48BD-96E5-A5AA5D146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8dbdd98-f106-4bd8-ab59-1797e092dc29"/>
    <ds:schemaRef ds:uri="2d7d7135-98bf-41df-bc2b-b64b77bfa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Timesheet Breakdown Individual.dotx</Template>
  <TotalTime>3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Arundel County Public Schools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Tidd, Steven S</dc:creator>
  <cp:lastModifiedBy>Tidd, Steven S</cp:lastModifiedBy>
  <cp:revision>1</cp:revision>
  <cp:lastPrinted>2016-09-16T13:00:00Z</cp:lastPrinted>
  <dcterms:created xsi:type="dcterms:W3CDTF">2020-11-23T19:08:00Z</dcterms:created>
  <dcterms:modified xsi:type="dcterms:W3CDTF">2020-11-23T19:11:00Z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2016-03-22T00:00:00Z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2016-07-11T00:00:00Z</vt:filetime>
  </property>
  <property fmtid="{D5CDD505-2E9C-101B-9397-08002B2CF9AE}" pid="5" name="ContentTypeId">
    <vt:lpwstr>0x0101005AE88A318C582B4CA77859FC0C9343C9</vt:lpwstr>
  </property>
</Properties>
</file>